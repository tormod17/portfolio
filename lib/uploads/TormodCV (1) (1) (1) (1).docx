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17" w:rsidRDefault="00C3541E">
      <w:r>
        <w:t xml:space="preserve"> </w:t>
      </w:r>
    </w:p>
    <w:tbl>
      <w:tblPr>
        <w:tblpPr w:leftFromText="180" w:rightFromText="180" w:vertAnchor="text" w:horzAnchor="margin" w:tblpXSpec="center" w:tblpY="16"/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9334"/>
      </w:tblGrid>
      <w:tr w:rsidR="0044073D" w:rsidRPr="009438DB" w:rsidTr="00761159">
        <w:trPr>
          <w:trHeight w:val="283"/>
        </w:trPr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073D" w:rsidRPr="009438DB" w:rsidRDefault="0044073D" w:rsidP="0044073D">
            <w:pPr>
              <w:pStyle w:val="Name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  <w:tr w:rsidR="0044073D" w:rsidRPr="009438DB" w:rsidTr="00761159">
        <w:trPr>
          <w:trHeight w:val="284"/>
        </w:trPr>
        <w:tc>
          <w:tcPr>
            <w:tcW w:w="107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073D" w:rsidRPr="009438DB" w:rsidRDefault="0044073D" w:rsidP="0044073D">
            <w:pPr>
              <w:pStyle w:val="Heading3"/>
              <w:spacing w:before="12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93A77">
              <w:rPr>
                <w:rFonts w:asciiTheme="minorHAnsi" w:hAnsiTheme="minorHAnsi" w:cstheme="minorHAnsi"/>
                <w:sz w:val="28"/>
                <w:szCs w:val="22"/>
                <w:lang w:val="en-GB"/>
              </w:rPr>
              <w:t>TORMOD CELESTINE SMITH</w:t>
            </w:r>
          </w:p>
        </w:tc>
      </w:tr>
      <w:tr w:rsidR="0044073D" w:rsidRPr="009438DB" w:rsidTr="00761159">
        <w:trPr>
          <w:trHeight w:val="160"/>
        </w:trPr>
        <w:tc>
          <w:tcPr>
            <w:tcW w:w="10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073D" w:rsidRPr="009438DB" w:rsidRDefault="0044073D" w:rsidP="0044073D">
            <w:pPr>
              <w:pStyle w:val="Heading4"/>
              <w:spacing w:after="120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4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Flat 205, Chelsea Cloisters, London, SW3 3DS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      </w:t>
            </w:r>
            <w:r w:rsidRPr="0094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07739397836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, </w:t>
            </w:r>
            <w:r w:rsidRPr="0094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tormodsmith@hotmail.com</w:t>
            </w:r>
          </w:p>
        </w:tc>
      </w:tr>
      <w:tr w:rsidR="0044073D" w:rsidRPr="009438DB" w:rsidTr="00761159">
        <w:trPr>
          <w:trHeight w:val="1309"/>
        </w:trPr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073D" w:rsidRPr="00A92CB1" w:rsidRDefault="00BC0DC5" w:rsidP="0044073D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noProof/>
                <w:sz w:val="20"/>
                <w:szCs w:val="22"/>
                <w:lang w:val="en-GB" w:eastAsia="ko-K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561.75pt;margin-top:375.8pt;width:43.5pt;height:22.5pt;flip:y;z-index:251660288;mso-position-horizontal-relative:text;mso-position-vertical-relative:text" o:connectortype="straight"/>
              </w:pict>
            </w:r>
            <w:r w:rsidR="0044073D" w:rsidRPr="00A92CB1">
              <w:rPr>
                <w:rFonts w:asciiTheme="minorHAnsi" w:hAnsiTheme="minorHAnsi" w:cstheme="minorHAnsi"/>
                <w:sz w:val="20"/>
                <w:szCs w:val="22"/>
                <w:lang w:val="en-GB"/>
              </w:rPr>
              <w:t>Profile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073D" w:rsidRPr="009438DB" w:rsidRDefault="0044073D" w:rsidP="00BB7DF5">
            <w:pPr>
              <w:pStyle w:val="BulletPoints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F92A43">
              <w:rPr>
                <w:rFonts w:asciiTheme="minorHAnsi" w:hAnsiTheme="minorHAnsi" w:cstheme="minorHAnsi"/>
                <w:sz w:val="20"/>
                <w:szCs w:val="22"/>
              </w:rPr>
              <w:t xml:space="preserve">A motivated, adaptable and responsible Economics graduate with </w:t>
            </w:r>
            <w:r w:rsidR="00A92CB1">
              <w:rPr>
                <w:rFonts w:asciiTheme="minorHAnsi" w:hAnsiTheme="minorHAnsi" w:cstheme="minorHAnsi"/>
                <w:sz w:val="20"/>
                <w:szCs w:val="22"/>
              </w:rPr>
              <w:t>good organizational and analytical skills</w:t>
            </w:r>
            <w:r w:rsidRPr="00F92A43">
              <w:rPr>
                <w:rFonts w:asciiTheme="minorHAnsi" w:hAnsiTheme="minorHAnsi" w:cstheme="minorHAnsi"/>
                <w:sz w:val="20"/>
                <w:szCs w:val="22"/>
              </w:rPr>
              <w:t>, seeking a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challenging role</w:t>
            </w:r>
            <w:r w:rsidRPr="00F92A43">
              <w:rPr>
                <w:rFonts w:asciiTheme="minorHAnsi" w:hAnsiTheme="minorHAnsi" w:cstheme="minorHAnsi"/>
                <w:sz w:val="20"/>
                <w:szCs w:val="22"/>
              </w:rPr>
              <w:t xml:space="preserve">, which will allow </w:t>
            </w:r>
            <w:r w:rsidR="00A92CB1">
              <w:rPr>
                <w:rFonts w:asciiTheme="minorHAnsi" w:hAnsiTheme="minorHAnsi" w:cstheme="minorHAnsi"/>
                <w:sz w:val="20"/>
                <w:szCs w:val="22"/>
              </w:rPr>
              <w:t>me t</w:t>
            </w:r>
            <w:r w:rsidR="006D036F">
              <w:rPr>
                <w:rFonts w:asciiTheme="minorHAnsi" w:hAnsiTheme="minorHAnsi" w:cstheme="minorHAnsi"/>
                <w:sz w:val="20"/>
                <w:szCs w:val="22"/>
              </w:rPr>
              <w:t xml:space="preserve">o develop and flourish. Having a broad range of experiences from graduating from a top tier University, teaching ESL in South Korea, and working as a Sales Negotiator in London I’ve proven my greatest </w:t>
            </w:r>
            <w:r w:rsidR="00BB7DF5">
              <w:rPr>
                <w:rFonts w:asciiTheme="minorHAnsi" w:hAnsiTheme="minorHAnsi" w:cstheme="minorHAnsi"/>
                <w:sz w:val="20"/>
                <w:szCs w:val="22"/>
              </w:rPr>
              <w:t xml:space="preserve">strength is </w:t>
            </w:r>
            <w:r w:rsidR="0097617A">
              <w:rPr>
                <w:rFonts w:asciiTheme="minorHAnsi" w:hAnsiTheme="minorHAnsi" w:cstheme="minorHAnsi"/>
                <w:sz w:val="20"/>
                <w:szCs w:val="22"/>
              </w:rPr>
              <w:t>adaptability along with strong people skills.</w:t>
            </w:r>
          </w:p>
        </w:tc>
      </w:tr>
      <w:tr w:rsidR="0044073D" w:rsidRPr="009438DB" w:rsidTr="00761159">
        <w:trPr>
          <w:trHeight w:val="1116"/>
        </w:trPr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73D" w:rsidRPr="00A92CB1" w:rsidRDefault="0044073D" w:rsidP="0044073D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2"/>
                <w:lang w:val="en-GB"/>
              </w:rPr>
            </w:pPr>
            <w:r w:rsidRPr="00A92CB1">
              <w:rPr>
                <w:rFonts w:asciiTheme="minorHAnsi" w:hAnsiTheme="minorHAnsi" w:cstheme="minorHAnsi"/>
                <w:sz w:val="20"/>
                <w:szCs w:val="22"/>
                <w:lang w:val="en-GB"/>
              </w:rPr>
              <w:t>Achievements</w:t>
            </w:r>
          </w:p>
          <w:p w:rsidR="0044073D" w:rsidRDefault="0044073D" w:rsidP="0044073D">
            <w:pPr>
              <w:rPr>
                <w:lang w:val="en-GB"/>
              </w:rPr>
            </w:pPr>
          </w:p>
          <w:p w:rsidR="006D036F" w:rsidRPr="00A92CB1" w:rsidRDefault="006D036F" w:rsidP="0044073D">
            <w:pPr>
              <w:rPr>
                <w:lang w:val="en-GB"/>
              </w:rPr>
            </w:pPr>
          </w:p>
          <w:p w:rsidR="0044073D" w:rsidRPr="00A92CB1" w:rsidRDefault="0044073D" w:rsidP="0044073D">
            <w:pPr>
              <w:rPr>
                <w:lang w:val="en-GB"/>
              </w:rPr>
            </w:pPr>
          </w:p>
          <w:p w:rsidR="0044073D" w:rsidRPr="00A92CB1" w:rsidRDefault="0044073D" w:rsidP="0044073D">
            <w:pPr>
              <w:rPr>
                <w:lang w:val="en-GB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61159" w:rsidRPr="00761159" w:rsidRDefault="00761159" w:rsidP="00761159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761159">
              <w:rPr>
                <w:rFonts w:asciiTheme="minorHAnsi" w:hAnsiTheme="minorHAnsi" w:cstheme="minorHAnsi"/>
                <w:szCs w:val="22"/>
                <w:lang w:val="en-GB"/>
              </w:rPr>
              <w:t xml:space="preserve">Worked under pressure and achieved demanding </w:t>
            </w:r>
            <w:r w:rsidR="00DF1590">
              <w:rPr>
                <w:rFonts w:asciiTheme="minorHAnsi" w:hAnsiTheme="minorHAnsi" w:cstheme="minorHAnsi"/>
                <w:szCs w:val="22"/>
                <w:lang w:val="en-GB"/>
              </w:rPr>
              <w:t>quarterly sales targets in r</w:t>
            </w:r>
            <w:r w:rsidR="00442DC2">
              <w:rPr>
                <w:rFonts w:asciiTheme="minorHAnsi" w:hAnsiTheme="minorHAnsi" w:cstheme="minorHAnsi"/>
                <w:szCs w:val="22"/>
                <w:lang w:val="en-GB"/>
              </w:rPr>
              <w:t>esidential s</w:t>
            </w:r>
            <w:r w:rsidRPr="00761159">
              <w:rPr>
                <w:rFonts w:asciiTheme="minorHAnsi" w:hAnsiTheme="minorHAnsi" w:cstheme="minorHAnsi"/>
                <w:szCs w:val="22"/>
                <w:lang w:val="en-GB"/>
              </w:rPr>
              <w:t>ales</w:t>
            </w:r>
            <w:r w:rsidR="00442DC2">
              <w:rPr>
                <w:rFonts w:asciiTheme="minorHAnsi" w:hAnsiTheme="minorHAnsi" w:cstheme="minorHAnsi"/>
                <w:szCs w:val="22"/>
                <w:lang w:val="en-GB"/>
              </w:rPr>
              <w:t>.</w:t>
            </w:r>
          </w:p>
          <w:p w:rsidR="0044073D" w:rsidRPr="00F92A43" w:rsidRDefault="0044073D" w:rsidP="00761159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F92A43">
              <w:rPr>
                <w:rFonts w:asciiTheme="minorHAnsi" w:hAnsiTheme="minorHAnsi" w:cstheme="minorHAnsi"/>
                <w:szCs w:val="22"/>
                <w:lang w:val="en-GB"/>
              </w:rPr>
              <w:t xml:space="preserve">Taught ESL in South Korea to a range of students, in a professional environment </w:t>
            </w:r>
          </w:p>
          <w:p w:rsidR="0044073D" w:rsidRPr="00F92A43" w:rsidRDefault="0044073D" w:rsidP="00761159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F92A43">
              <w:rPr>
                <w:rFonts w:asciiTheme="minorHAnsi" w:hAnsiTheme="minorHAnsi" w:cstheme="minorHAnsi"/>
                <w:szCs w:val="22"/>
                <w:lang w:val="en-GB"/>
              </w:rPr>
              <w:t xml:space="preserve">Completed internship at REED finance dealing with Finance Executives, in a fast paced setting,  </w:t>
            </w:r>
          </w:p>
          <w:p w:rsidR="0044073D" w:rsidRPr="009438DB" w:rsidRDefault="0044073D" w:rsidP="00761159">
            <w:pPr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F92A43">
              <w:rPr>
                <w:rFonts w:asciiTheme="minorHAnsi" w:hAnsiTheme="minorHAnsi" w:cstheme="minorHAnsi"/>
                <w:szCs w:val="22"/>
                <w:lang w:val="en-GB"/>
              </w:rPr>
              <w:t xml:space="preserve">Successfully launched a website to advertise a private rental property </w:t>
            </w:r>
            <w:hyperlink r:id="rId6" w:history="1">
              <w:r w:rsidRPr="00F92A43">
                <w:rPr>
                  <w:rStyle w:val="Hyperlink"/>
                  <w:rFonts w:asciiTheme="minorHAnsi" w:hAnsiTheme="minorHAnsi" w:cstheme="minorHAnsi"/>
                  <w:szCs w:val="22"/>
                  <w:lang w:val="en-GB"/>
                </w:rPr>
                <w:t>www.ajoupasbarbados.com</w:t>
              </w:r>
            </w:hyperlink>
            <w:r w:rsidRPr="00F92A43">
              <w:rPr>
                <w:rFonts w:asciiTheme="minorHAnsi" w:hAnsiTheme="minorHAnsi" w:cstheme="minorHAnsi"/>
                <w:szCs w:val="22"/>
                <w:lang w:val="en-GB"/>
              </w:rPr>
              <w:t xml:space="preserve"> </w:t>
            </w:r>
          </w:p>
        </w:tc>
      </w:tr>
      <w:tr w:rsidR="0044073D" w:rsidRPr="009438DB" w:rsidTr="00761159">
        <w:trPr>
          <w:trHeight w:val="8886"/>
        </w:trPr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73D" w:rsidRPr="00A92CB1" w:rsidRDefault="0044073D" w:rsidP="0044073D">
            <w:pPr>
              <w:pStyle w:val="Heading1"/>
              <w:spacing w:before="0"/>
              <w:rPr>
                <w:rFonts w:asciiTheme="minorHAnsi" w:hAnsiTheme="minorHAnsi" w:cstheme="minorHAnsi"/>
                <w:sz w:val="20"/>
                <w:szCs w:val="22"/>
                <w:lang w:val="en-GB"/>
              </w:rPr>
            </w:pPr>
            <w:r w:rsidRPr="00A92CB1">
              <w:rPr>
                <w:rFonts w:asciiTheme="minorHAnsi" w:hAnsiTheme="minorHAnsi" w:cstheme="minorHAnsi"/>
                <w:sz w:val="20"/>
                <w:szCs w:val="22"/>
                <w:lang w:val="en-GB"/>
              </w:rPr>
              <w:t xml:space="preserve">Employment </w:t>
            </w:r>
          </w:p>
          <w:p w:rsidR="0018029B" w:rsidRDefault="0018029B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 xml:space="preserve">1 Feb </w:t>
            </w:r>
            <w:r w:rsidR="00771C33"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>2014 -present</w:t>
            </w: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18029B" w:rsidRDefault="0018029B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A92CB1" w:rsidRDefault="00A92CB1" w:rsidP="00A92CB1">
            <w:pPr>
              <w:ind w:right="53"/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>8</w:t>
            </w:r>
            <w:r w:rsidRPr="00A92CB1">
              <w:rPr>
                <w:rFonts w:asciiTheme="minorHAnsi" w:eastAsia="MS Mincho" w:hAnsiTheme="minorHAnsi" w:cstheme="minorHAnsi"/>
                <w:b/>
                <w:sz w:val="18"/>
                <w:szCs w:val="20"/>
                <w:vertAlign w:val="superscript"/>
              </w:rPr>
              <w:t>th</w:t>
            </w:r>
            <w: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 xml:space="preserve"> July 2012-</w:t>
            </w:r>
          </w:p>
          <w:p w:rsidR="00A92CB1" w:rsidRPr="00A92CB1" w:rsidRDefault="0018029B" w:rsidP="00A92CB1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  <w: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>31</w:t>
            </w:r>
            <w:r w:rsidRPr="0018029B">
              <w:rPr>
                <w:rFonts w:asciiTheme="minorHAnsi" w:eastAsia="MS Mincho" w:hAnsiTheme="minorHAnsi" w:cstheme="minorHAnsi"/>
                <w:b/>
                <w:sz w:val="18"/>
                <w:szCs w:val="20"/>
                <w:vertAlign w:val="superscript"/>
              </w:rPr>
              <w:t>st</w:t>
            </w:r>
            <w: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 xml:space="preserve"> Jan 2014</w:t>
            </w:r>
          </w:p>
          <w:p w:rsidR="00A92CB1" w:rsidRDefault="00A92CB1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A92CB1" w:rsidRDefault="00A92CB1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A92CB1" w:rsidRDefault="00A92CB1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A92CB1" w:rsidRDefault="00A92CB1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A92CB1" w:rsidRDefault="00A92CB1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A92CB1" w:rsidRDefault="00A92CB1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</w:p>
          <w:p w:rsidR="0044073D" w:rsidRDefault="0044073D" w:rsidP="0044073D">
            <w:pPr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</w:pPr>
            <w:r w:rsidRPr="002E6B17"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>8</w:t>
            </w:r>
            <w:r w:rsidRPr="002E6B17">
              <w:rPr>
                <w:rFonts w:asciiTheme="minorHAnsi" w:eastAsia="MS Mincho" w:hAnsiTheme="minorHAnsi" w:cstheme="minorHAnsi"/>
                <w:b/>
                <w:sz w:val="18"/>
                <w:szCs w:val="20"/>
                <w:vertAlign w:val="superscript"/>
              </w:rPr>
              <w:t>th</w:t>
            </w:r>
            <w:r w:rsidRPr="002E6B17"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 xml:space="preserve"> Nov-</w:t>
            </w:r>
          </w:p>
          <w:p w:rsidR="0044073D" w:rsidRPr="002E6B17" w:rsidRDefault="0044073D" w:rsidP="0044073D">
            <w:pPr>
              <w:rPr>
                <w:rFonts w:asciiTheme="minorHAnsi" w:hAnsiTheme="minorHAnsi" w:cstheme="minorHAnsi"/>
                <w:sz w:val="18"/>
                <w:szCs w:val="20"/>
                <w:lang w:val="en-GB"/>
              </w:rPr>
            </w:pPr>
            <w:r w:rsidRPr="002E6B17">
              <w:rPr>
                <w:rFonts w:asciiTheme="minorHAnsi" w:eastAsia="MS Mincho" w:hAnsiTheme="minorHAnsi" w:cstheme="minorHAnsi"/>
                <w:b/>
                <w:sz w:val="18"/>
                <w:szCs w:val="20"/>
              </w:rPr>
              <w:t>Feb 2012</w:t>
            </w:r>
          </w:p>
          <w:p w:rsidR="0044073D" w:rsidRPr="002E6B17" w:rsidRDefault="0044073D" w:rsidP="0044073D">
            <w:pPr>
              <w:rPr>
                <w:rFonts w:asciiTheme="minorHAnsi" w:hAnsiTheme="minorHAnsi" w:cstheme="minorHAnsi"/>
                <w:sz w:val="18"/>
                <w:szCs w:val="20"/>
                <w:lang w:val="en-GB"/>
              </w:rPr>
            </w:pPr>
          </w:p>
          <w:p w:rsidR="0044073D" w:rsidRPr="002E6B17" w:rsidRDefault="0044073D" w:rsidP="0044073D">
            <w:pPr>
              <w:rPr>
                <w:rFonts w:asciiTheme="minorHAnsi" w:hAnsiTheme="minorHAnsi" w:cstheme="minorHAnsi"/>
                <w:sz w:val="18"/>
                <w:szCs w:val="20"/>
                <w:lang w:val="en-GB"/>
              </w:rPr>
            </w:pPr>
          </w:p>
          <w:p w:rsidR="0044073D" w:rsidRPr="002E6B17" w:rsidRDefault="0044073D" w:rsidP="0044073D">
            <w:pPr>
              <w:rPr>
                <w:rFonts w:asciiTheme="minorHAnsi" w:hAnsiTheme="minorHAnsi" w:cstheme="minorHAnsi"/>
                <w:sz w:val="18"/>
                <w:szCs w:val="20"/>
                <w:lang w:val="en-GB"/>
              </w:rPr>
            </w:pPr>
          </w:p>
          <w:p w:rsidR="009243A1" w:rsidRDefault="009243A1" w:rsidP="0044073D">
            <w:pPr>
              <w:pStyle w:val="BulletPoints"/>
              <w:numPr>
                <w:ilvl w:val="0"/>
                <w:numId w:val="0"/>
              </w:numPr>
              <w:spacing w:before="0" w:after="0"/>
              <w:rPr>
                <w:rFonts w:asciiTheme="minorHAnsi" w:eastAsia="MS Mincho" w:hAnsiTheme="minorHAnsi" w:cstheme="minorHAnsi"/>
                <w:b/>
                <w:sz w:val="18"/>
              </w:rPr>
            </w:pPr>
          </w:p>
          <w:p w:rsidR="009243A1" w:rsidRDefault="009243A1" w:rsidP="0044073D">
            <w:pPr>
              <w:pStyle w:val="BulletPoints"/>
              <w:numPr>
                <w:ilvl w:val="0"/>
                <w:numId w:val="0"/>
              </w:numPr>
              <w:spacing w:before="0" w:after="0"/>
              <w:rPr>
                <w:rFonts w:asciiTheme="minorHAnsi" w:eastAsia="MS Mincho" w:hAnsiTheme="minorHAnsi" w:cstheme="minorHAnsi"/>
                <w:b/>
                <w:sz w:val="18"/>
              </w:rPr>
            </w:pPr>
          </w:p>
          <w:p w:rsidR="0044073D" w:rsidRDefault="00DF1590" w:rsidP="0044073D">
            <w:pPr>
              <w:pStyle w:val="BulletPoints"/>
              <w:numPr>
                <w:ilvl w:val="0"/>
                <w:numId w:val="0"/>
              </w:numPr>
              <w:spacing w:before="0" w:after="0"/>
              <w:rPr>
                <w:rFonts w:asciiTheme="minorHAnsi" w:eastAsia="MS Mincho" w:hAnsiTheme="minorHAnsi" w:cstheme="minorHAnsi"/>
                <w:b/>
                <w:sz w:val="18"/>
              </w:rPr>
            </w:pPr>
            <w:r>
              <w:rPr>
                <w:rFonts w:asciiTheme="minorHAnsi" w:eastAsia="MS Mincho" w:hAnsiTheme="minorHAnsi" w:cstheme="minorHAnsi"/>
                <w:b/>
                <w:sz w:val="18"/>
              </w:rPr>
              <w:t>M</w:t>
            </w:r>
            <w:r w:rsidR="0044073D" w:rsidRPr="002E6B17">
              <w:rPr>
                <w:rFonts w:asciiTheme="minorHAnsi" w:eastAsia="MS Mincho" w:hAnsiTheme="minorHAnsi" w:cstheme="minorHAnsi"/>
                <w:b/>
                <w:sz w:val="18"/>
              </w:rPr>
              <w:t>ar 2010</w:t>
            </w:r>
            <w:r w:rsidR="0044073D">
              <w:rPr>
                <w:rFonts w:asciiTheme="minorHAnsi" w:eastAsia="MS Mincho" w:hAnsiTheme="minorHAnsi" w:cstheme="minorHAnsi"/>
                <w:b/>
                <w:sz w:val="18"/>
              </w:rPr>
              <w:t xml:space="preserve"> –</w:t>
            </w:r>
            <w:r w:rsidR="0044073D" w:rsidRPr="002E6B17">
              <w:rPr>
                <w:rFonts w:asciiTheme="minorHAnsi" w:eastAsia="MS Mincho" w:hAnsiTheme="minorHAnsi" w:cstheme="minorHAnsi"/>
                <w:b/>
                <w:sz w:val="18"/>
              </w:rPr>
              <w:t xml:space="preserve"> </w:t>
            </w:r>
          </w:p>
          <w:p w:rsidR="0044073D" w:rsidRPr="002E6B17" w:rsidRDefault="0044073D" w:rsidP="0044073D">
            <w:pPr>
              <w:pStyle w:val="BulletPoints"/>
              <w:numPr>
                <w:ilvl w:val="0"/>
                <w:numId w:val="0"/>
              </w:numPr>
              <w:spacing w:before="0" w:after="0"/>
              <w:rPr>
                <w:rFonts w:asciiTheme="minorHAnsi" w:eastAsia="MS Mincho" w:hAnsiTheme="minorHAnsi" w:cstheme="minorHAnsi"/>
                <w:b/>
                <w:sz w:val="18"/>
              </w:rPr>
            </w:pPr>
            <w:r w:rsidRPr="002E6B17">
              <w:rPr>
                <w:rFonts w:asciiTheme="minorHAnsi" w:eastAsia="MS Mincho" w:hAnsiTheme="minorHAnsi" w:cstheme="minorHAnsi"/>
                <w:b/>
                <w:sz w:val="18"/>
              </w:rPr>
              <w:t>Sept 2011</w:t>
            </w:r>
          </w:p>
          <w:p w:rsidR="00DF1590" w:rsidRDefault="00DF1590" w:rsidP="0044073D">
            <w:pPr>
              <w:pStyle w:val="OrganizationName"/>
              <w:spacing w:line="240" w:lineRule="auto"/>
              <w:ind w:left="0"/>
              <w:rPr>
                <w:rFonts w:asciiTheme="minorHAnsi" w:eastAsia="MS Mincho" w:hAnsiTheme="minorHAnsi" w:cstheme="minorHAnsi"/>
                <w:b/>
                <w:sz w:val="18"/>
              </w:rPr>
            </w:pPr>
          </w:p>
          <w:p w:rsidR="009243A1" w:rsidRDefault="009243A1" w:rsidP="0044073D">
            <w:pPr>
              <w:pStyle w:val="OrganizationName"/>
              <w:spacing w:line="240" w:lineRule="auto"/>
              <w:ind w:left="0"/>
              <w:rPr>
                <w:rFonts w:asciiTheme="minorHAnsi" w:eastAsia="MS Mincho" w:hAnsiTheme="minorHAnsi" w:cstheme="minorHAnsi"/>
                <w:b/>
                <w:sz w:val="18"/>
              </w:rPr>
            </w:pPr>
          </w:p>
          <w:p w:rsidR="0044073D" w:rsidRPr="002E6B17" w:rsidRDefault="0044073D" w:rsidP="0044073D">
            <w:pPr>
              <w:pStyle w:val="OrganizationName"/>
              <w:spacing w:line="240" w:lineRule="auto"/>
              <w:ind w:left="0"/>
              <w:rPr>
                <w:rFonts w:asciiTheme="minorHAnsi" w:eastAsia="MS Mincho" w:hAnsiTheme="minorHAnsi" w:cstheme="minorHAnsi"/>
                <w:b/>
                <w:sz w:val="18"/>
              </w:rPr>
            </w:pPr>
            <w:r>
              <w:rPr>
                <w:rFonts w:asciiTheme="minorHAnsi" w:eastAsia="MS Mincho" w:hAnsiTheme="minorHAnsi" w:cstheme="minorHAnsi"/>
                <w:b/>
                <w:sz w:val="18"/>
              </w:rPr>
              <w:t>2006-2010</w:t>
            </w:r>
            <w:r w:rsidR="00DF1590">
              <w:rPr>
                <w:rFonts w:asciiTheme="minorHAnsi" w:eastAsia="MS Mincho" w:hAnsiTheme="minorHAnsi" w:cstheme="minorHAnsi"/>
                <w:b/>
                <w:sz w:val="18"/>
              </w:rPr>
              <w:t>-</w:t>
            </w:r>
          </w:p>
          <w:p w:rsidR="0044073D" w:rsidRDefault="0044073D" w:rsidP="0044073D">
            <w:pPr>
              <w:pStyle w:val="OrganizationName"/>
              <w:spacing w:before="0" w:after="0" w:line="240" w:lineRule="auto"/>
              <w:ind w:left="0"/>
              <w:rPr>
                <w:rFonts w:asciiTheme="minorHAnsi" w:eastAsia="MS Mincho" w:hAnsiTheme="minorHAnsi" w:cstheme="minorHAnsi"/>
                <w:b/>
                <w:sz w:val="18"/>
              </w:rPr>
            </w:pPr>
            <w:r w:rsidRPr="002E6B17">
              <w:rPr>
                <w:rFonts w:asciiTheme="minorHAnsi" w:eastAsia="MS Mincho" w:hAnsiTheme="minorHAnsi" w:cstheme="minorHAnsi"/>
                <w:b/>
                <w:sz w:val="18"/>
              </w:rPr>
              <w:t xml:space="preserve">Sept 2006- </w:t>
            </w:r>
            <w:r>
              <w:rPr>
                <w:rFonts w:asciiTheme="minorHAnsi" w:eastAsia="MS Mincho" w:hAnsiTheme="minorHAnsi" w:cstheme="minorHAnsi"/>
                <w:b/>
                <w:sz w:val="18"/>
              </w:rPr>
              <w:t>p</w:t>
            </w:r>
            <w:r w:rsidRPr="002E6B17">
              <w:rPr>
                <w:rFonts w:asciiTheme="minorHAnsi" w:eastAsia="MS Mincho" w:hAnsiTheme="minorHAnsi" w:cstheme="minorHAnsi"/>
                <w:b/>
                <w:sz w:val="18"/>
              </w:rPr>
              <w:t>resent</w:t>
            </w:r>
          </w:p>
          <w:p w:rsidR="0044073D" w:rsidRPr="002E6B17" w:rsidRDefault="0044073D" w:rsidP="0044073D">
            <w:pPr>
              <w:rPr>
                <w:lang w:val="en-GB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B7DF5" w:rsidRDefault="00BB7DF5" w:rsidP="0044073D">
            <w:pPr>
              <w:pStyle w:val="OrganizationName"/>
              <w:spacing w:after="0"/>
              <w:ind w:left="0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Wink worth, Willesden Green, (</w:t>
            </w:r>
            <w:proofErr w:type="spellStart"/>
            <w:r>
              <w:rPr>
                <w:rFonts w:eastAsia="MS Mincho"/>
                <w:b/>
              </w:rPr>
              <w:t>Baz</w:t>
            </w:r>
            <w:proofErr w:type="spellEnd"/>
            <w:r>
              <w:rPr>
                <w:rFonts w:eastAsia="MS Mincho"/>
                <w:b/>
              </w:rPr>
              <w:t xml:space="preserve"> trading ltd), Sales Negotiator</w:t>
            </w:r>
          </w:p>
          <w:p w:rsidR="00BB7DF5" w:rsidRPr="0018029B" w:rsidRDefault="00BB7DF5" w:rsidP="0018029B">
            <w:pPr>
              <w:pStyle w:val="OrganizationName"/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eastAsia="MS Mincho"/>
                <w:sz w:val="20"/>
              </w:rPr>
            </w:pPr>
            <w:r w:rsidRPr="0018029B">
              <w:rPr>
                <w:rFonts w:eastAsia="MS Mincho"/>
                <w:sz w:val="20"/>
              </w:rPr>
              <w:t xml:space="preserve">Furthering my knowledge </w:t>
            </w:r>
            <w:r w:rsidR="00761159">
              <w:rPr>
                <w:rFonts w:eastAsia="MS Mincho"/>
                <w:sz w:val="20"/>
              </w:rPr>
              <w:t xml:space="preserve">of the </w:t>
            </w:r>
            <w:r w:rsidRPr="0018029B">
              <w:rPr>
                <w:rFonts w:eastAsia="MS Mincho"/>
                <w:sz w:val="20"/>
              </w:rPr>
              <w:t>residential sales market</w:t>
            </w:r>
            <w:r w:rsidR="00771C33">
              <w:rPr>
                <w:rFonts w:eastAsia="MS Mincho"/>
                <w:sz w:val="20"/>
              </w:rPr>
              <w:t xml:space="preserve"> in a more established branch</w:t>
            </w:r>
            <w:r w:rsidR="00761159">
              <w:rPr>
                <w:rFonts w:eastAsia="MS Mincho"/>
                <w:sz w:val="20"/>
              </w:rPr>
              <w:t>.</w:t>
            </w:r>
          </w:p>
          <w:p w:rsidR="00761159" w:rsidRDefault="00761159" w:rsidP="0018029B">
            <w:pPr>
              <w:pStyle w:val="OrganizationName"/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Mastered the REAPIT system to manage applicants, vendors and prospective clients.</w:t>
            </w:r>
          </w:p>
          <w:p w:rsidR="0018029B" w:rsidRPr="00761159" w:rsidRDefault="0018029B" w:rsidP="00442DC2">
            <w:pPr>
              <w:pStyle w:val="OrganizationName"/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eastAsia="MS Mincho"/>
                <w:sz w:val="20"/>
              </w:rPr>
            </w:pPr>
            <w:r w:rsidRPr="00761159">
              <w:rPr>
                <w:rFonts w:eastAsia="MS Mincho"/>
                <w:sz w:val="20"/>
              </w:rPr>
              <w:t xml:space="preserve">Worked closely together with management in assisting with valuations and providing vendors with accurate </w:t>
            </w:r>
            <w:r w:rsidR="00761159">
              <w:rPr>
                <w:rFonts w:eastAsia="MS Mincho"/>
                <w:sz w:val="20"/>
              </w:rPr>
              <w:t xml:space="preserve">feedback on marketing strategies for major portal websites </w:t>
            </w:r>
            <w:proofErr w:type="spellStart"/>
            <w:r w:rsidR="00761159">
              <w:rPr>
                <w:rFonts w:eastAsia="MS Mincho"/>
                <w:sz w:val="20"/>
              </w:rPr>
              <w:t>Zoopla</w:t>
            </w:r>
            <w:proofErr w:type="spellEnd"/>
            <w:r w:rsidR="00761159">
              <w:rPr>
                <w:rFonts w:eastAsia="MS Mincho"/>
                <w:sz w:val="20"/>
              </w:rPr>
              <w:t xml:space="preserve"> and </w:t>
            </w:r>
            <w:proofErr w:type="spellStart"/>
            <w:r w:rsidR="00761159">
              <w:rPr>
                <w:rFonts w:eastAsia="MS Mincho"/>
                <w:sz w:val="20"/>
              </w:rPr>
              <w:t>Rightmove</w:t>
            </w:r>
            <w:proofErr w:type="spellEnd"/>
            <w:r w:rsidR="00761159">
              <w:rPr>
                <w:rFonts w:eastAsia="MS Mincho"/>
                <w:sz w:val="20"/>
              </w:rPr>
              <w:t xml:space="preserve">. </w:t>
            </w:r>
          </w:p>
          <w:p w:rsidR="0018029B" w:rsidRPr="0018029B" w:rsidRDefault="0018029B" w:rsidP="0018029B">
            <w:pPr>
              <w:pStyle w:val="OrganizationName"/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eastAsia="MS Mincho"/>
                <w:sz w:val="20"/>
              </w:rPr>
            </w:pPr>
            <w:r w:rsidRPr="0018029B">
              <w:rPr>
                <w:rFonts w:eastAsia="MS Mincho"/>
                <w:sz w:val="20"/>
              </w:rPr>
              <w:t>Assisted with the preparation of property descriptions, photos and details- advising on ho</w:t>
            </w:r>
            <w:r w:rsidR="00761159">
              <w:rPr>
                <w:rFonts w:eastAsia="MS Mincho"/>
                <w:sz w:val="20"/>
              </w:rPr>
              <w:t>w best to present a property to the</w:t>
            </w:r>
            <w:r w:rsidRPr="0018029B">
              <w:rPr>
                <w:rFonts w:eastAsia="MS Mincho"/>
                <w:sz w:val="20"/>
              </w:rPr>
              <w:t xml:space="preserve"> online market. </w:t>
            </w:r>
          </w:p>
          <w:p w:rsidR="00031720" w:rsidRDefault="0018029B" w:rsidP="0044073D">
            <w:pPr>
              <w:pStyle w:val="OrganizationName"/>
              <w:spacing w:after="0"/>
              <w:ind w:left="0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J</w:t>
            </w:r>
            <w:r w:rsidR="006D036F">
              <w:rPr>
                <w:rFonts w:eastAsia="MS Mincho"/>
                <w:b/>
              </w:rPr>
              <w:t>orgensen Turner Estate Agents Queens park</w:t>
            </w:r>
            <w:r w:rsidR="00031720">
              <w:rPr>
                <w:rFonts w:eastAsia="MS Mincho"/>
                <w:b/>
              </w:rPr>
              <w:t>, Sales Negotiator</w:t>
            </w:r>
          </w:p>
          <w:p w:rsidR="00031720" w:rsidRPr="00466B60" w:rsidRDefault="00031720" w:rsidP="00466B60">
            <w:pPr>
              <w:pStyle w:val="OrganizationName"/>
              <w:numPr>
                <w:ilvl w:val="0"/>
                <w:numId w:val="6"/>
              </w:numPr>
              <w:spacing w:after="0"/>
              <w:contextualSpacing/>
              <w:jc w:val="both"/>
              <w:rPr>
                <w:rFonts w:eastAsia="MS Mincho"/>
                <w:sz w:val="20"/>
              </w:rPr>
            </w:pPr>
            <w:r w:rsidRPr="00466B60">
              <w:rPr>
                <w:rFonts w:eastAsia="MS Mincho"/>
                <w:sz w:val="20"/>
              </w:rPr>
              <w:t>Dealt in all asp</w:t>
            </w:r>
            <w:r w:rsidR="009E490C">
              <w:rPr>
                <w:rFonts w:eastAsia="MS Mincho"/>
                <w:sz w:val="20"/>
              </w:rPr>
              <w:t>ects of selling property</w:t>
            </w:r>
            <w:r w:rsidR="00920938">
              <w:rPr>
                <w:rFonts w:eastAsia="MS Mincho"/>
                <w:sz w:val="20"/>
              </w:rPr>
              <w:t xml:space="preserve"> for a fle</w:t>
            </w:r>
            <w:r w:rsidR="00771C33">
              <w:rPr>
                <w:rFonts w:eastAsia="MS Mincho"/>
                <w:sz w:val="20"/>
              </w:rPr>
              <w:t>dgling estate agency in Queens P</w:t>
            </w:r>
            <w:r w:rsidR="00920938">
              <w:rPr>
                <w:rFonts w:eastAsia="MS Mincho"/>
                <w:sz w:val="20"/>
              </w:rPr>
              <w:t>ark North West London.</w:t>
            </w:r>
          </w:p>
          <w:p w:rsidR="00031720" w:rsidRPr="00466B60" w:rsidRDefault="00031720" w:rsidP="00466B60">
            <w:pPr>
              <w:pStyle w:val="OrganizationName"/>
              <w:numPr>
                <w:ilvl w:val="0"/>
                <w:numId w:val="6"/>
              </w:numPr>
              <w:spacing w:before="0" w:after="0"/>
              <w:contextualSpacing/>
              <w:jc w:val="both"/>
              <w:rPr>
                <w:rFonts w:eastAsia="MS Mincho"/>
                <w:sz w:val="20"/>
              </w:rPr>
            </w:pPr>
            <w:r w:rsidRPr="00466B60">
              <w:rPr>
                <w:rFonts w:eastAsia="MS Mincho"/>
                <w:sz w:val="20"/>
              </w:rPr>
              <w:t xml:space="preserve">Liaised continuously with property vendors, buyers, mortgage brokers, solicitors and other agents </w:t>
            </w:r>
            <w:r w:rsidR="009E490C">
              <w:rPr>
                <w:rFonts w:eastAsia="MS Mincho"/>
                <w:sz w:val="20"/>
              </w:rPr>
              <w:t>to meet de</w:t>
            </w:r>
            <w:r w:rsidR="00761159">
              <w:rPr>
                <w:rFonts w:eastAsia="MS Mincho"/>
                <w:sz w:val="20"/>
              </w:rPr>
              <w:t xml:space="preserve">manding quarterly sales targets, taking responsibility of sales progression from start to finish. </w:t>
            </w:r>
          </w:p>
          <w:p w:rsidR="00466B60" w:rsidRDefault="00466B60" w:rsidP="00466B60">
            <w:pPr>
              <w:pStyle w:val="OrganizationName"/>
              <w:numPr>
                <w:ilvl w:val="0"/>
                <w:numId w:val="6"/>
              </w:numPr>
              <w:spacing w:before="0" w:after="0"/>
              <w:contextualSpacing/>
              <w:jc w:val="both"/>
              <w:rPr>
                <w:rFonts w:eastAsia="MS Mincho"/>
                <w:sz w:val="20"/>
              </w:rPr>
            </w:pPr>
            <w:r w:rsidRPr="00466B60">
              <w:rPr>
                <w:rFonts w:eastAsia="MS Mincho"/>
                <w:sz w:val="20"/>
              </w:rPr>
              <w:t>Admin</w:t>
            </w:r>
            <w:r w:rsidR="00A92CB1">
              <w:rPr>
                <w:rFonts w:eastAsia="MS Mincho"/>
                <w:sz w:val="20"/>
              </w:rPr>
              <w:t>istered all re</w:t>
            </w:r>
            <w:r w:rsidR="009E490C">
              <w:rPr>
                <w:rFonts w:eastAsia="MS Mincho"/>
                <w:sz w:val="20"/>
              </w:rPr>
              <w:t xml:space="preserve">levant paperwork </w:t>
            </w:r>
            <w:r w:rsidR="00761159">
              <w:rPr>
                <w:rFonts w:eastAsia="MS Mincho"/>
                <w:sz w:val="20"/>
              </w:rPr>
              <w:t xml:space="preserve">such as the Memorandum of Sale and property details. </w:t>
            </w:r>
          </w:p>
          <w:p w:rsidR="00031720" w:rsidRDefault="00466B60" w:rsidP="00466B60">
            <w:pPr>
              <w:pStyle w:val="OrganizationName"/>
              <w:numPr>
                <w:ilvl w:val="0"/>
                <w:numId w:val="6"/>
              </w:numPr>
              <w:spacing w:before="0" w:after="0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sz w:val="20"/>
              </w:rPr>
              <w:t>After substituting for Staff shortages in the Lettings department quickly adapted to understanding all processes within the let</w:t>
            </w:r>
            <w:r w:rsidR="009E490C">
              <w:rPr>
                <w:rFonts w:eastAsia="MS Mincho"/>
                <w:sz w:val="20"/>
              </w:rPr>
              <w:t>tings team whilst substituting as a lettings negotiator.</w:t>
            </w:r>
          </w:p>
          <w:p w:rsidR="0044073D" w:rsidRDefault="006D036F" w:rsidP="0044073D">
            <w:pPr>
              <w:pStyle w:val="OrganizationName"/>
              <w:spacing w:after="0"/>
              <w:ind w:left="0"/>
              <w:contextualSpacing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 xml:space="preserve">Reed Finance Specialist Recruitment, </w:t>
            </w:r>
            <w:r w:rsidR="0044073D" w:rsidRPr="005D65B1">
              <w:rPr>
                <w:rFonts w:eastAsia="MS Mincho"/>
                <w:b/>
                <w:i/>
              </w:rPr>
              <w:t>Intern</w:t>
            </w:r>
            <w:r w:rsidR="0044073D">
              <w:rPr>
                <w:rFonts w:eastAsia="MS Mincho"/>
                <w:b/>
              </w:rPr>
              <w:t>, administrator</w:t>
            </w:r>
            <w:r w:rsidR="0044073D">
              <w:rPr>
                <w:rFonts w:eastAsia="MS Mincho"/>
                <w:b/>
              </w:rPr>
              <w:tab/>
              <w:t xml:space="preserve">               </w:t>
            </w:r>
          </w:p>
          <w:p w:rsidR="0044073D" w:rsidRPr="00031720" w:rsidRDefault="0044073D" w:rsidP="00466B60">
            <w:pPr>
              <w:pStyle w:val="OrganizationName"/>
              <w:numPr>
                <w:ilvl w:val="0"/>
                <w:numId w:val="4"/>
              </w:numPr>
              <w:spacing w:after="0" w:line="240" w:lineRule="auto"/>
              <w:ind w:left="440"/>
              <w:contextualSpacing/>
              <w:jc w:val="both"/>
              <w:rPr>
                <w:rFonts w:eastAsia="MS Mincho"/>
                <w:sz w:val="20"/>
              </w:rPr>
            </w:pPr>
            <w:r w:rsidRPr="002E6B17">
              <w:rPr>
                <w:rFonts w:eastAsia="MS Mincho"/>
                <w:sz w:val="20"/>
              </w:rPr>
              <w:t>D</w:t>
            </w:r>
            <w:r w:rsidRPr="00031720">
              <w:rPr>
                <w:rFonts w:eastAsia="MS Mincho"/>
                <w:sz w:val="20"/>
              </w:rPr>
              <w:t>elivered excellence in customer service to inquiries from candidates and colleagues,</w:t>
            </w:r>
          </w:p>
          <w:p w:rsidR="0044073D" w:rsidRPr="002E6B17" w:rsidRDefault="0044073D" w:rsidP="00466B60">
            <w:pPr>
              <w:pStyle w:val="OrganizationName"/>
              <w:numPr>
                <w:ilvl w:val="0"/>
                <w:numId w:val="4"/>
              </w:numPr>
              <w:spacing w:before="0" w:after="0" w:line="240" w:lineRule="auto"/>
              <w:ind w:left="440"/>
              <w:contextualSpacing/>
              <w:jc w:val="both"/>
              <w:rPr>
                <w:rFonts w:eastAsia="MS Mincho"/>
                <w:sz w:val="20"/>
              </w:rPr>
            </w:pPr>
            <w:r w:rsidRPr="002E6B17">
              <w:rPr>
                <w:rFonts w:eastAsia="MS Mincho"/>
                <w:sz w:val="20"/>
              </w:rPr>
              <w:t>Sourced suitable candidates for the accounting and finance, commerce and Industry department, dealt with senior finance professionals, such as financial controllers and finance directors. Face to face and by telephone</w:t>
            </w:r>
          </w:p>
          <w:p w:rsidR="0044073D" w:rsidRPr="002E6B17" w:rsidRDefault="0044073D" w:rsidP="00466B60">
            <w:pPr>
              <w:pStyle w:val="OrganizationName"/>
              <w:numPr>
                <w:ilvl w:val="0"/>
                <w:numId w:val="4"/>
              </w:numPr>
              <w:spacing w:before="0" w:after="0" w:line="240" w:lineRule="auto"/>
              <w:ind w:left="440"/>
              <w:contextualSpacing/>
              <w:jc w:val="both"/>
              <w:rPr>
                <w:rFonts w:eastAsia="MS Mincho"/>
                <w:sz w:val="20"/>
              </w:rPr>
            </w:pPr>
            <w:r w:rsidRPr="002E6B17">
              <w:rPr>
                <w:rFonts w:eastAsia="MS Mincho"/>
                <w:sz w:val="20"/>
              </w:rPr>
              <w:t>Used Boolean search streams to match suitable candidates from various databases.</w:t>
            </w:r>
          </w:p>
          <w:p w:rsidR="0044073D" w:rsidRPr="002E6B17" w:rsidRDefault="0044073D" w:rsidP="00466B60">
            <w:pPr>
              <w:pStyle w:val="OrganizationName"/>
              <w:numPr>
                <w:ilvl w:val="0"/>
                <w:numId w:val="4"/>
              </w:numPr>
              <w:spacing w:before="0" w:after="0" w:line="240" w:lineRule="auto"/>
              <w:ind w:left="440"/>
              <w:contextualSpacing/>
              <w:jc w:val="both"/>
              <w:rPr>
                <w:rFonts w:eastAsia="MS Mincho"/>
                <w:b/>
                <w:sz w:val="20"/>
              </w:rPr>
            </w:pPr>
            <w:r w:rsidRPr="002E6B17">
              <w:rPr>
                <w:rFonts w:eastAsia="MS Mincho"/>
                <w:sz w:val="20"/>
              </w:rPr>
              <w:t xml:space="preserve">Managed and updated Business Development spreadsheets using Excel. </w:t>
            </w:r>
          </w:p>
          <w:p w:rsidR="0044073D" w:rsidRDefault="0044073D" w:rsidP="0044073D">
            <w:pPr>
              <w:pStyle w:val="OrganizationName"/>
              <w:spacing w:after="0"/>
              <w:ind w:left="0"/>
              <w:jc w:val="both"/>
              <w:rPr>
                <w:rFonts w:eastAsia="MS Mincho"/>
                <w:b/>
                <w:sz w:val="20"/>
              </w:rPr>
            </w:pPr>
            <w:r>
              <w:rPr>
                <w:rFonts w:eastAsia="MS Mincho"/>
                <w:b/>
              </w:rPr>
              <w:t xml:space="preserve">(South Korea) </w:t>
            </w:r>
            <w:r w:rsidRPr="00276BA5">
              <w:rPr>
                <w:rFonts w:eastAsia="MS Mincho"/>
                <w:b/>
              </w:rPr>
              <w:t>,</w:t>
            </w:r>
            <w:r>
              <w:rPr>
                <w:rFonts w:eastAsia="MS Mincho"/>
                <w:b/>
              </w:rPr>
              <w:t xml:space="preserve">Public High School </w:t>
            </w:r>
            <w:r w:rsidRPr="00276BA5">
              <w:rPr>
                <w:rFonts w:eastAsia="MS Mincho"/>
                <w:b/>
              </w:rPr>
              <w:t xml:space="preserve"> </w:t>
            </w:r>
            <w:r w:rsidRPr="00276BA5">
              <w:rPr>
                <w:rFonts w:eastAsia="MS Mincho"/>
                <w:b/>
                <w:i/>
              </w:rPr>
              <w:t>Foreign Language Teacher</w:t>
            </w:r>
            <w:r w:rsidRPr="00276BA5">
              <w:rPr>
                <w:rFonts w:eastAsia="MS Mincho"/>
                <w:b/>
                <w:sz w:val="20"/>
              </w:rPr>
              <w:t xml:space="preserve">, </w:t>
            </w:r>
            <w:r>
              <w:rPr>
                <w:rFonts w:eastAsia="MS Mincho"/>
                <w:b/>
                <w:sz w:val="20"/>
              </w:rPr>
              <w:t xml:space="preserve">   </w:t>
            </w:r>
          </w:p>
          <w:p w:rsidR="0044073D" w:rsidRDefault="0044073D" w:rsidP="00466B60">
            <w:pPr>
              <w:pStyle w:val="OrganizationName"/>
              <w:numPr>
                <w:ilvl w:val="0"/>
                <w:numId w:val="4"/>
              </w:numPr>
              <w:spacing w:before="0" w:after="0" w:line="240" w:lineRule="auto"/>
              <w:ind w:left="440"/>
              <w:contextualSpacing/>
              <w:jc w:val="both"/>
              <w:rPr>
                <w:rFonts w:eastAsia="MS Mincho"/>
                <w:sz w:val="20"/>
              </w:rPr>
            </w:pPr>
            <w:r w:rsidRPr="002E6B17">
              <w:rPr>
                <w:rFonts w:eastAsia="MS Mincho"/>
                <w:sz w:val="20"/>
              </w:rPr>
              <w:t>Taught English in a public high school, planned and implemented entire curriculum for 1</w:t>
            </w:r>
            <w:r w:rsidRPr="00F92A43">
              <w:rPr>
                <w:rFonts w:eastAsia="MS Mincho"/>
                <w:sz w:val="20"/>
              </w:rPr>
              <w:t>st</w:t>
            </w:r>
            <w:r w:rsidRPr="002E6B17">
              <w:rPr>
                <w:rFonts w:eastAsia="MS Mincho"/>
                <w:sz w:val="20"/>
              </w:rPr>
              <w:t xml:space="preserve"> grade and 2</w:t>
            </w:r>
            <w:r w:rsidRPr="00F92A43">
              <w:rPr>
                <w:rFonts w:eastAsia="MS Mincho"/>
                <w:sz w:val="20"/>
              </w:rPr>
              <w:t>nd</w:t>
            </w:r>
            <w:r w:rsidRPr="002E6B17">
              <w:rPr>
                <w:rFonts w:eastAsia="MS Mincho"/>
                <w:sz w:val="20"/>
              </w:rPr>
              <w:t xml:space="preserve"> grade classes.  </w:t>
            </w:r>
          </w:p>
          <w:p w:rsidR="0044073D" w:rsidRDefault="0044073D" w:rsidP="00466B60">
            <w:pPr>
              <w:pStyle w:val="OrganizationName"/>
              <w:numPr>
                <w:ilvl w:val="0"/>
                <w:numId w:val="4"/>
              </w:numPr>
              <w:spacing w:before="0" w:after="0" w:line="240" w:lineRule="auto"/>
              <w:ind w:left="440"/>
              <w:contextualSpacing/>
              <w:jc w:val="both"/>
              <w:rPr>
                <w:rFonts w:eastAsia="MS Mincho"/>
                <w:sz w:val="20"/>
              </w:rPr>
            </w:pPr>
            <w:r w:rsidRPr="002E6B17">
              <w:rPr>
                <w:rFonts w:eastAsia="MS Mincho"/>
                <w:sz w:val="20"/>
              </w:rPr>
              <w:t>Developed administration, accuracy and presentation skills.</w:t>
            </w:r>
            <w:r>
              <w:rPr>
                <w:rFonts w:eastAsia="MS Mincho"/>
                <w:sz w:val="20"/>
              </w:rPr>
              <w:t xml:space="preserve"> </w:t>
            </w:r>
            <w:r w:rsidRPr="002E6B17">
              <w:rPr>
                <w:rFonts w:eastAsia="MS Mincho"/>
                <w:sz w:val="20"/>
              </w:rPr>
              <w:t>Used multimedia techniques to aid interactive learning in a classroom environment.</w:t>
            </w:r>
            <w:r>
              <w:rPr>
                <w:rFonts w:eastAsia="MS Mincho"/>
                <w:sz w:val="20"/>
              </w:rPr>
              <w:t xml:space="preserve"> Particularly Microsoft power point.</w:t>
            </w:r>
          </w:p>
          <w:p w:rsidR="0044073D" w:rsidRDefault="0044073D" w:rsidP="00466B60">
            <w:pPr>
              <w:pStyle w:val="OrganizationName"/>
              <w:numPr>
                <w:ilvl w:val="0"/>
                <w:numId w:val="4"/>
              </w:numPr>
              <w:spacing w:before="0" w:after="0" w:line="240" w:lineRule="auto"/>
              <w:ind w:left="440"/>
              <w:contextualSpacing/>
              <w:jc w:val="both"/>
              <w:rPr>
                <w:rFonts w:eastAsia="MS Mincho"/>
                <w:sz w:val="20"/>
              </w:rPr>
            </w:pPr>
            <w:r w:rsidRPr="002E6B17">
              <w:rPr>
                <w:rFonts w:eastAsia="MS Mincho"/>
                <w:sz w:val="20"/>
              </w:rPr>
              <w:t>Used various methodologies such as tasked based learning to make learning interesting and fun.</w:t>
            </w:r>
          </w:p>
          <w:p w:rsidR="00A92CB1" w:rsidRDefault="0044073D" w:rsidP="009E490C">
            <w:pPr>
              <w:pStyle w:val="BulletPoints"/>
              <w:numPr>
                <w:ilvl w:val="0"/>
                <w:numId w:val="0"/>
              </w:numPr>
              <w:spacing w:after="0"/>
              <w:jc w:val="both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(South Korea) ESL Teacher, taught both children and adults in various roles,</w:t>
            </w:r>
          </w:p>
          <w:p w:rsidR="0044073D" w:rsidRDefault="009E490C" w:rsidP="0044073D">
            <w:pPr>
              <w:pStyle w:val="OrganizationName"/>
              <w:spacing w:before="0" w:after="0"/>
              <w:ind w:left="0"/>
              <w:jc w:val="both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Ajoupa’s</w:t>
            </w:r>
            <w:proofErr w:type="spellEnd"/>
            <w:r>
              <w:rPr>
                <w:rFonts w:eastAsia="MS Mincho"/>
                <w:b/>
              </w:rPr>
              <w:t xml:space="preserve"> Barbados</w:t>
            </w:r>
            <w:r w:rsidR="0044073D">
              <w:rPr>
                <w:rFonts w:eastAsia="MS Mincho"/>
                <w:b/>
              </w:rPr>
              <w:t>, P</w:t>
            </w:r>
            <w:r>
              <w:rPr>
                <w:rFonts w:eastAsia="MS Mincho"/>
                <w:b/>
              </w:rPr>
              <w:t xml:space="preserve">art time Bookings </w:t>
            </w:r>
            <w:r w:rsidR="0044073D">
              <w:rPr>
                <w:rFonts w:eastAsia="MS Mincho"/>
                <w:b/>
              </w:rPr>
              <w:t xml:space="preserve">administrator                                    </w:t>
            </w:r>
          </w:p>
          <w:p w:rsidR="0044073D" w:rsidRPr="00F92A43" w:rsidRDefault="00A92CB1" w:rsidP="00A92CB1">
            <w:pPr>
              <w:pStyle w:val="OrganizationName"/>
              <w:spacing w:before="0" w:after="0" w:line="240" w:lineRule="auto"/>
              <w:ind w:left="626"/>
              <w:contextualSpacing/>
              <w:jc w:val="both"/>
              <w:rPr>
                <w:rFonts w:eastAsia="MS Mincho"/>
                <w:sz w:val="20"/>
                <w:szCs w:val="18"/>
              </w:rPr>
            </w:pPr>
            <w:r>
              <w:rPr>
                <w:rFonts w:eastAsia="MS Mincho"/>
                <w:sz w:val="20"/>
                <w:szCs w:val="18"/>
              </w:rPr>
              <w:t xml:space="preserve">Launched and successfully manage a website for a private villa rental </w:t>
            </w:r>
            <w:hyperlink r:id="rId7" w:history="1">
              <w:r w:rsidRPr="00343A32">
                <w:rPr>
                  <w:rStyle w:val="Hyperlink"/>
                  <w:rFonts w:eastAsia="MS Mincho" w:cs="Courier New"/>
                  <w:sz w:val="20"/>
                  <w:szCs w:val="18"/>
                </w:rPr>
                <w:t>www.ajoupasbarbados.com</w:t>
              </w:r>
            </w:hyperlink>
            <w:r>
              <w:rPr>
                <w:rFonts w:eastAsia="MS Mincho"/>
                <w:sz w:val="20"/>
                <w:szCs w:val="18"/>
              </w:rPr>
              <w:t xml:space="preserve"> </w:t>
            </w:r>
          </w:p>
          <w:p w:rsidR="0044073D" w:rsidRPr="00276BA5" w:rsidRDefault="0044073D" w:rsidP="00A92CB1">
            <w:pPr>
              <w:pStyle w:val="OrganizationName"/>
              <w:spacing w:before="0" w:after="0" w:line="240" w:lineRule="auto"/>
              <w:ind w:left="626"/>
              <w:contextualSpacing/>
              <w:jc w:val="both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44073D" w:rsidRPr="009438DB" w:rsidTr="00761159">
        <w:trPr>
          <w:trHeight w:val="20"/>
        </w:trPr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73D" w:rsidRPr="00304F9E" w:rsidRDefault="0044073D" w:rsidP="0044073D">
            <w:pPr>
              <w:pStyle w:val="Heading1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Education 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073D" w:rsidRDefault="0044073D" w:rsidP="0044073D">
            <w:pPr>
              <w:pStyle w:val="Heading1"/>
              <w:spacing w:line="276" w:lineRule="auto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University of Glasgow, Economics 2:2, graduated 2005</w:t>
            </w:r>
          </w:p>
          <w:p w:rsidR="0044073D" w:rsidRDefault="0044073D" w:rsidP="0044073D">
            <w:pPr>
              <w:pStyle w:val="Heading1"/>
              <w:spacing w:line="276" w:lineRule="auto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304F9E">
              <w:rPr>
                <w:rFonts w:asciiTheme="minorHAnsi" w:hAnsiTheme="minorHAnsi" w:cstheme="minorHAnsi"/>
                <w:szCs w:val="22"/>
                <w:lang w:val="en-GB"/>
              </w:rPr>
              <w:t>Shawlands Academy,    Highers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; B,B,B, B,     </w:t>
            </w:r>
            <w:r w:rsidRPr="00304F9E">
              <w:rPr>
                <w:rFonts w:asciiTheme="minorHAnsi" w:hAnsiTheme="minorHAnsi" w:cstheme="minorHAnsi"/>
                <w:szCs w:val="22"/>
                <w:lang w:val="en-GB"/>
              </w:rPr>
              <w:t>Standard Grades;1,1,1,1,1,2,2,3,</w:t>
            </w: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  graduated 2000</w:t>
            </w:r>
          </w:p>
          <w:p w:rsidR="0044073D" w:rsidRPr="003C20CB" w:rsidRDefault="0044073D" w:rsidP="0044073D">
            <w:pPr>
              <w:rPr>
                <w:lang w:val="en-GB"/>
              </w:rPr>
            </w:pPr>
          </w:p>
        </w:tc>
      </w:tr>
      <w:tr w:rsidR="0044073D" w:rsidRPr="009438DB" w:rsidTr="00761159">
        <w:trPr>
          <w:trHeight w:val="20"/>
        </w:trPr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073D" w:rsidRDefault="0044073D" w:rsidP="0044073D">
            <w:pPr>
              <w:pStyle w:val="Heading1"/>
              <w:spacing w:line="360" w:lineRule="auto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304F9E">
              <w:rPr>
                <w:rFonts w:asciiTheme="minorHAnsi" w:hAnsiTheme="minorHAnsi" w:cstheme="minorHAnsi"/>
                <w:szCs w:val="22"/>
                <w:lang w:val="en-GB"/>
              </w:rPr>
              <w:t xml:space="preserve">Skills        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84A32" w:rsidRPr="00C84A32" w:rsidRDefault="00BC0DC5" w:rsidP="00C84A32">
            <w:pPr>
              <w:pStyle w:val="Heading1"/>
              <w:spacing w:line="360" w:lineRule="auto"/>
              <w:rPr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Full C</w:t>
            </w:r>
            <w:bookmarkStart w:id="0" w:name="_GoBack"/>
            <w:bookmarkEnd w:id="0"/>
            <w:r w:rsidR="0044073D" w:rsidRPr="00304F9E">
              <w:rPr>
                <w:rFonts w:asciiTheme="minorHAnsi" w:hAnsiTheme="minorHAnsi" w:cstheme="minorHAnsi"/>
                <w:szCs w:val="22"/>
                <w:lang w:val="en-GB"/>
              </w:rPr>
              <w:t xml:space="preserve">lean </w:t>
            </w:r>
            <w:r w:rsidR="0044073D">
              <w:rPr>
                <w:rFonts w:asciiTheme="minorHAnsi" w:hAnsiTheme="minorHAnsi" w:cstheme="minorHAnsi"/>
                <w:szCs w:val="22"/>
                <w:lang w:val="en-GB"/>
              </w:rPr>
              <w:t>Drivers license, Korean</w:t>
            </w:r>
            <w:r w:rsidR="0044073D" w:rsidRPr="00304F9E">
              <w:rPr>
                <w:rFonts w:asciiTheme="minorHAnsi" w:hAnsiTheme="minorHAnsi" w:cstheme="minorHAnsi"/>
                <w:szCs w:val="22"/>
                <w:lang w:val="en-GB"/>
              </w:rPr>
              <w:t xml:space="preserve"> Intermediate, PADI (certified Diver), CELTA certified</w:t>
            </w:r>
            <w:r w:rsidR="00814090">
              <w:rPr>
                <w:rFonts w:asciiTheme="minorHAnsi" w:hAnsiTheme="minorHAnsi" w:cstheme="minorHAnsi"/>
                <w:szCs w:val="22"/>
                <w:lang w:val="en-GB"/>
              </w:rPr>
              <w:t>, MNAEA</w:t>
            </w:r>
            <w:r w:rsidR="00C84A32">
              <w:rPr>
                <w:rFonts w:asciiTheme="minorHAnsi" w:hAnsiTheme="minorHAnsi" w:cstheme="minorHAnsi"/>
                <w:szCs w:val="22"/>
                <w:lang w:val="en-GB"/>
              </w:rPr>
              <w:t>, Learning, Front-end Web Development (HTML, Java script and CSS).</w:t>
            </w:r>
          </w:p>
        </w:tc>
      </w:tr>
      <w:tr w:rsidR="0044073D" w:rsidRPr="00DD3E54" w:rsidTr="00761159">
        <w:trPr>
          <w:trHeight w:val="20"/>
        </w:trPr>
        <w:tc>
          <w:tcPr>
            <w:tcW w:w="10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4073D" w:rsidRPr="00304F9E" w:rsidRDefault="0044073D" w:rsidP="0044073D">
            <w:pPr>
              <w:pStyle w:val="Heading1"/>
              <w:spacing w:before="0"/>
              <w:jc w:val="center"/>
              <w:rPr>
                <w:rFonts w:asciiTheme="minorHAnsi" w:hAnsiTheme="minorHAnsi" w:cstheme="minorHAnsi"/>
                <w:szCs w:val="22"/>
                <w:lang w:val="en-GB"/>
              </w:rPr>
            </w:pPr>
          </w:p>
          <w:p w:rsidR="0044073D" w:rsidRPr="0044073D" w:rsidRDefault="0044073D" w:rsidP="0044073D">
            <w:pPr>
              <w:pStyle w:val="Heading1"/>
              <w:spacing w:before="0"/>
              <w:jc w:val="center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DD3E54">
              <w:rPr>
                <w:rFonts w:asciiTheme="minorHAnsi" w:hAnsiTheme="minorHAnsi" w:cstheme="minorHAnsi"/>
                <w:szCs w:val="22"/>
                <w:lang w:val="en-GB"/>
              </w:rPr>
              <w:t>References Available on Request</w:t>
            </w:r>
          </w:p>
        </w:tc>
      </w:tr>
    </w:tbl>
    <w:p w:rsidR="00140ED7" w:rsidRDefault="00140ED7" w:rsidP="0097046F"/>
    <w:sectPr w:rsidR="00140ED7" w:rsidSect="00466B60">
      <w:pgSz w:w="11907" w:h="16839" w:code="9"/>
      <w:pgMar w:top="0" w:right="1797" w:bottom="992" w:left="1797" w:header="72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30CF"/>
    <w:multiLevelType w:val="hybridMultilevel"/>
    <w:tmpl w:val="87FE968E"/>
    <w:lvl w:ilvl="0" w:tplc="08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750E"/>
    <w:multiLevelType w:val="hybridMultilevel"/>
    <w:tmpl w:val="F7C0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A52F1"/>
    <w:multiLevelType w:val="hybridMultilevel"/>
    <w:tmpl w:val="380E0184"/>
    <w:lvl w:ilvl="0" w:tplc="F88E0CB0">
      <w:numFmt w:val="bullet"/>
      <w:lvlText w:val="-"/>
      <w:lvlJc w:val="left"/>
      <w:pPr>
        <w:ind w:left="720" w:hanging="360"/>
      </w:pPr>
      <w:rPr>
        <w:rFonts w:ascii="Calibri" w:eastAsia="MS Mincho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5">
    <w:nsid w:val="5EF51AA1"/>
    <w:multiLevelType w:val="hybridMultilevel"/>
    <w:tmpl w:val="76E0D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45FE0"/>
    <w:multiLevelType w:val="hybridMultilevel"/>
    <w:tmpl w:val="A7AAD23E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D042C"/>
    <w:rsid w:val="00023676"/>
    <w:rsid w:val="00031720"/>
    <w:rsid w:val="00140ED7"/>
    <w:rsid w:val="0018029B"/>
    <w:rsid w:val="001F747A"/>
    <w:rsid w:val="00276BA5"/>
    <w:rsid w:val="002E6B17"/>
    <w:rsid w:val="00304F9E"/>
    <w:rsid w:val="003C20CB"/>
    <w:rsid w:val="003C2558"/>
    <w:rsid w:val="0044073D"/>
    <w:rsid w:val="00442DC2"/>
    <w:rsid w:val="004549C2"/>
    <w:rsid w:val="00466B60"/>
    <w:rsid w:val="00541879"/>
    <w:rsid w:val="005C5B06"/>
    <w:rsid w:val="005D042C"/>
    <w:rsid w:val="006D036F"/>
    <w:rsid w:val="006E4C6F"/>
    <w:rsid w:val="00761159"/>
    <w:rsid w:val="00771C33"/>
    <w:rsid w:val="00793A77"/>
    <w:rsid w:val="00804E7E"/>
    <w:rsid w:val="00805DA9"/>
    <w:rsid w:val="00814090"/>
    <w:rsid w:val="008F568E"/>
    <w:rsid w:val="00920938"/>
    <w:rsid w:val="009243A1"/>
    <w:rsid w:val="009438DB"/>
    <w:rsid w:val="0097046F"/>
    <w:rsid w:val="0097617A"/>
    <w:rsid w:val="009D1222"/>
    <w:rsid w:val="009E43E6"/>
    <w:rsid w:val="009E490C"/>
    <w:rsid w:val="00A92CB1"/>
    <w:rsid w:val="00BB7DF5"/>
    <w:rsid w:val="00BC0DC5"/>
    <w:rsid w:val="00C3541E"/>
    <w:rsid w:val="00C66BD7"/>
    <w:rsid w:val="00C84A32"/>
    <w:rsid w:val="00CA46EB"/>
    <w:rsid w:val="00CA4DF1"/>
    <w:rsid w:val="00CD29C8"/>
    <w:rsid w:val="00D35460"/>
    <w:rsid w:val="00DD3E54"/>
    <w:rsid w:val="00DF1590"/>
    <w:rsid w:val="00E301C2"/>
    <w:rsid w:val="00F9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3110380B-7BE9-45C6-826C-EE657A52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222"/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D1222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9D1222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D1222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qFormat/>
    <w:rsid w:val="009D1222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D1222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rsid w:val="009D1222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9D1222"/>
    <w:rPr>
      <w:b w:val="0"/>
    </w:rPr>
  </w:style>
  <w:style w:type="paragraph" w:customStyle="1" w:styleId="Company">
    <w:name w:val="Company"/>
    <w:basedOn w:val="Normal"/>
    <w:rsid w:val="009D1222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Heading4Char">
    <w:name w:val="Heading 4 Char"/>
    <w:basedOn w:val="DefaultParagraphFont"/>
    <w:rsid w:val="009D1222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rsid w:val="009D1222"/>
    <w:pPr>
      <w:spacing w:before="100"/>
      <w:jc w:val="right"/>
    </w:pPr>
    <w:rPr>
      <w:i/>
      <w:szCs w:val="20"/>
    </w:rPr>
  </w:style>
  <w:style w:type="character" w:customStyle="1" w:styleId="DatesCharChar">
    <w:name w:val="Dates Char Char"/>
    <w:basedOn w:val="DefaultParagraphFont"/>
    <w:rsid w:val="009D1222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9D1222"/>
    <w:rPr>
      <w:b/>
      <w:sz w:val="22"/>
      <w:szCs w:val="20"/>
    </w:rPr>
  </w:style>
  <w:style w:type="character" w:customStyle="1" w:styleId="1stlinebulletedCharChar">
    <w:name w:val="1st line bulleted Char Char"/>
    <w:basedOn w:val="DefaultParagraphFont"/>
    <w:rsid w:val="009D1222"/>
    <w:rPr>
      <w:rFonts w:ascii="Garamond" w:hAnsi="Garamond"/>
      <w:szCs w:val="24"/>
      <w:lang w:val="en-US" w:eastAsia="en-US" w:bidi="ar-SA"/>
    </w:rPr>
  </w:style>
  <w:style w:type="character" w:customStyle="1" w:styleId="CompanyCharChar">
    <w:name w:val="Company Char Char"/>
    <w:basedOn w:val="DefaultParagraphFont"/>
    <w:rsid w:val="009D1222"/>
    <w:rPr>
      <w:rFonts w:ascii="Garamond" w:hAnsi="Garamond" w:cs="Arial"/>
      <w:b/>
      <w:i/>
      <w:iCs/>
      <w:spacing w:val="8"/>
      <w:lang w:val="en-US" w:eastAsia="en-US" w:bidi="ar-SA"/>
    </w:rPr>
  </w:style>
  <w:style w:type="paragraph" w:customStyle="1" w:styleId="BulletPoints">
    <w:name w:val="Bullet Points"/>
    <w:basedOn w:val="Normal"/>
    <w:uiPriority w:val="99"/>
    <w:rsid w:val="005D042C"/>
    <w:pPr>
      <w:numPr>
        <w:numId w:val="2"/>
      </w:numPr>
      <w:spacing w:before="120" w:after="200" w:line="276" w:lineRule="auto"/>
    </w:pPr>
    <w:rPr>
      <w:rFonts w:ascii="Calibri" w:eastAsiaTheme="minorEastAsia" w:hAnsi="Calibri" w:cstheme="minorBidi"/>
      <w:sz w:val="22"/>
      <w:szCs w:val="20"/>
      <w:lang w:bidi="en-US"/>
    </w:rPr>
  </w:style>
  <w:style w:type="paragraph" w:customStyle="1" w:styleId="OrganizationName">
    <w:name w:val="Organization Name"/>
    <w:basedOn w:val="location"/>
    <w:uiPriority w:val="99"/>
    <w:rsid w:val="009438DB"/>
    <w:pPr>
      <w:tabs>
        <w:tab w:val="clear" w:pos="6480"/>
      </w:tabs>
      <w:spacing w:before="120" w:after="200" w:line="276" w:lineRule="auto"/>
      <w:ind w:left="360"/>
    </w:pPr>
    <w:rPr>
      <w:rFonts w:ascii="Calibri" w:eastAsiaTheme="minorEastAsia" w:hAnsi="Calibri" w:cs="Courier New"/>
      <w:i w:val="0"/>
      <w:iCs w:val="0"/>
      <w:spacing w:val="0"/>
      <w:sz w:val="22"/>
      <w:lang w:bidi="en-US"/>
    </w:rPr>
  </w:style>
  <w:style w:type="character" w:styleId="Hyperlink">
    <w:name w:val="Hyperlink"/>
    <w:basedOn w:val="DefaultParagraphFont"/>
    <w:uiPriority w:val="99"/>
    <w:rsid w:val="00C66B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2C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D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joupasbarbado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joupasbarbado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mod\AppData\Roaming\Microsoft\Templates\Customer%20service%20and%20support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91008-3CE2-401C-A9A7-EF82593B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CV.dot</Template>
  <TotalTime>2152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Tormod Smith</dc:creator>
  <cp:lastModifiedBy>Tormod Smith</cp:lastModifiedBy>
  <cp:revision>18</cp:revision>
  <cp:lastPrinted>2015-01-29T11:20:00Z</cp:lastPrinted>
  <dcterms:created xsi:type="dcterms:W3CDTF">2012-03-21T12:08:00Z</dcterms:created>
  <dcterms:modified xsi:type="dcterms:W3CDTF">2015-02-18T12:16:00Z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TC011809001033</vt:lpwstr>
  </property>
</Properties>
</file>